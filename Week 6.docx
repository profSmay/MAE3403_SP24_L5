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590B" w14:textId="1896BAF9" w:rsidR="000C3AA1" w:rsidRDefault="000C3AA1" w:rsidP="000C3AA1"/>
    <w:p w14:paraId="49DF5A44" w14:textId="72F74ADF" w:rsidR="000F4130" w:rsidRDefault="00F8458E" w:rsidP="000C3AA1">
      <w:r>
        <w:t>Review: Begin</w:t>
      </w:r>
      <w:r w:rsidR="000F4130">
        <w:t xml:space="preserve"> Section 2/Exam 2:</w:t>
      </w:r>
    </w:p>
    <w:p w14:paraId="0E98CF29" w14:textId="7484856F" w:rsidR="000F4130" w:rsidRDefault="000F4130" w:rsidP="000F4130">
      <w:pPr>
        <w:pStyle w:val="ListParagraph"/>
        <w:numPr>
          <w:ilvl w:val="0"/>
          <w:numId w:val="17"/>
        </w:numPr>
      </w:pPr>
      <w:r>
        <w:t>Modules/Packages/Libraries</w:t>
      </w:r>
    </w:p>
    <w:p w14:paraId="0C9A109B" w14:textId="5799E42A" w:rsidR="00CA0437" w:rsidRPr="00523231" w:rsidRDefault="00CA0437" w:rsidP="00CA0437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NumPy </w:t>
      </w:r>
      <w:r w:rsidR="00523231">
        <w:rPr>
          <w:rStyle w:val="PythonCommentChar"/>
          <w:rFonts w:ascii="Cambria" w:hAnsi="Cambria" w:cstheme="minorHAnsi"/>
        </w:rPr>
        <w:t>–</w:t>
      </w:r>
      <w:r>
        <w:rPr>
          <w:rStyle w:val="PythonCommentChar"/>
          <w:rFonts w:ascii="Cambria" w:hAnsi="Cambria" w:cstheme="minorHAnsi"/>
        </w:rPr>
        <w:t xml:space="preserve"> </w:t>
      </w:r>
      <w:r w:rsidR="00523231">
        <w:rPr>
          <w:rStyle w:val="PythonCommentChar"/>
          <w:rFonts w:ascii="Cambria" w:hAnsi="Cambria" w:cstheme="minorHAnsi"/>
        </w:rPr>
        <w:t>a Python library for working with multidimensional arrays.</w:t>
      </w:r>
    </w:p>
    <w:p w14:paraId="45D308E8" w14:textId="45F7635C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array creation and manipulation</w:t>
      </w:r>
      <w:r w:rsidR="007B098C">
        <w:rPr>
          <w:rStyle w:val="PythonCommentChar"/>
          <w:rFonts w:ascii="Cambria" w:hAnsi="Cambria" w:cstheme="minorHAnsi"/>
        </w:rPr>
        <w:t xml:space="preserve"> </w:t>
      </w:r>
      <w:r w:rsidR="00F8458E">
        <w:rPr>
          <w:rStyle w:val="PythonCommentChar"/>
          <w:rFonts w:ascii="Cambria" w:hAnsi="Cambria" w:cstheme="minorHAnsi"/>
        </w:rPr>
        <w:t xml:space="preserve">– </w:t>
      </w:r>
      <w:proofErr w:type="spellStart"/>
      <w:proofErr w:type="gramStart"/>
      <w:r w:rsidR="00F8458E" w:rsidRPr="00F8458E">
        <w:rPr>
          <w:rStyle w:val="PythonCommentChar"/>
        </w:rPr>
        <w:t>np.linspace</w:t>
      </w:r>
      <w:proofErr w:type="spellEnd"/>
      <w:proofErr w:type="gramEnd"/>
      <w:r w:rsidR="00F8458E" w:rsidRPr="00F8458E">
        <w:rPr>
          <w:rStyle w:val="PythonCommentChar"/>
        </w:rPr>
        <w:t xml:space="preserve">, </w:t>
      </w:r>
      <w:proofErr w:type="spellStart"/>
      <w:r w:rsidR="00F8458E" w:rsidRPr="00F8458E">
        <w:rPr>
          <w:rStyle w:val="PythonCommentChar"/>
        </w:rPr>
        <w:t>np.array</w:t>
      </w:r>
      <w:proofErr w:type="spellEnd"/>
    </w:p>
    <w:p w14:paraId="5E24A9B3" w14:textId="59FEC61D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  <w:color w:val="auto"/>
        </w:rPr>
        <w:t xml:space="preserve">array </w:t>
      </w:r>
      <w:proofErr w:type="gramStart"/>
      <w:r>
        <w:rPr>
          <w:rStyle w:val="PythonCommentChar"/>
          <w:rFonts w:ascii="Cambria" w:hAnsi="Cambria" w:cstheme="minorHAnsi"/>
          <w:color w:val="auto"/>
        </w:rPr>
        <w:t>slicing</w:t>
      </w:r>
      <w:proofErr w:type="gramEnd"/>
    </w:p>
    <w:p w14:paraId="50DCB99D" w14:textId="1E0333A2" w:rsidR="00523231" w:rsidRPr="00523231" w:rsidRDefault="00523231" w:rsidP="00CA0437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SciPy – a Python library for scientific computing.</w:t>
      </w:r>
    </w:p>
    <w:p w14:paraId="7BE0934F" w14:textId="095F399D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numerical integration with </w:t>
      </w:r>
      <w:r w:rsidRPr="00523231">
        <w:rPr>
          <w:rStyle w:val="PythonCommentChar"/>
        </w:rPr>
        <w:t>quad</w:t>
      </w:r>
    </w:p>
    <w:p w14:paraId="3F29CB3C" w14:textId="22434C4C" w:rsidR="00523231" w:rsidRPr="00284D10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 w:rsidRPr="00284D10">
        <w:rPr>
          <w:rStyle w:val="PythonCommentChar"/>
          <w:rFonts w:ascii="Cambria" w:hAnsi="Cambria" w:cstheme="minorHAnsi"/>
          <w:color w:val="auto"/>
        </w:rPr>
        <w:t xml:space="preserve">root finding with </w:t>
      </w:r>
      <w:proofErr w:type="spellStart"/>
      <w:proofErr w:type="gramStart"/>
      <w:r w:rsidRPr="00284D10">
        <w:rPr>
          <w:rStyle w:val="PythonCommentChar"/>
        </w:rPr>
        <w:t>fsolve</w:t>
      </w:r>
      <w:proofErr w:type="spellEnd"/>
      <w:proofErr w:type="gramEnd"/>
      <w:r w:rsidR="007B098C" w:rsidRPr="00284D10">
        <w:rPr>
          <w:rStyle w:val="PythonCommentChar"/>
        </w:rPr>
        <w:t xml:space="preserve"> </w:t>
      </w:r>
    </w:p>
    <w:p w14:paraId="09DB7936" w14:textId="5B23819D" w:rsidR="00523231" w:rsidRPr="00523231" w:rsidRDefault="00523231" w:rsidP="00CA0437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Matplotlib – a Python library for plotting (</w:t>
      </w:r>
      <w:proofErr w:type="gramStart"/>
      <w:r>
        <w:rPr>
          <w:rStyle w:val="PythonCommentChar"/>
          <w:rFonts w:ascii="Cambria" w:hAnsi="Cambria" w:cstheme="minorHAnsi"/>
        </w:rPr>
        <w:t>similar to</w:t>
      </w:r>
      <w:proofErr w:type="gramEnd"/>
      <w:r>
        <w:rPr>
          <w:rStyle w:val="PythonCommentChar"/>
          <w:rFonts w:ascii="Cambria" w:hAnsi="Cambria" w:cstheme="minorHAnsi"/>
        </w:rPr>
        <w:t xml:space="preserve"> MATLAB).</w:t>
      </w:r>
    </w:p>
    <w:p w14:paraId="7C305699" w14:textId="39A75CF8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simple plotting of </w:t>
      </w:r>
      <w:proofErr w:type="spellStart"/>
      <w:r>
        <w:rPr>
          <w:rStyle w:val="PythonCommentChar"/>
          <w:rFonts w:ascii="Cambria" w:hAnsi="Cambria" w:cstheme="minorHAnsi"/>
        </w:rPr>
        <w:t>numpy</w:t>
      </w:r>
      <w:proofErr w:type="spellEnd"/>
      <w:r>
        <w:rPr>
          <w:rStyle w:val="PythonCommentChar"/>
          <w:rFonts w:ascii="Cambria" w:hAnsi="Cambria" w:cstheme="minorHAnsi"/>
        </w:rPr>
        <w:t xml:space="preserve"> arrays</w:t>
      </w:r>
      <w:r w:rsidR="007B098C">
        <w:rPr>
          <w:rStyle w:val="PythonCommentChar"/>
          <w:rFonts w:ascii="Cambria" w:hAnsi="Cambria" w:cstheme="minorHAnsi"/>
        </w:rPr>
        <w:t xml:space="preserve"> </w:t>
      </w:r>
    </w:p>
    <w:p w14:paraId="1B3FDE3A" w14:textId="61D98069" w:rsidR="00523231" w:rsidRPr="009A4939" w:rsidRDefault="00523231" w:rsidP="00523231">
      <w:pPr>
        <w:pStyle w:val="ListParagraph"/>
        <w:numPr>
          <w:ilvl w:val="1"/>
          <w:numId w:val="17"/>
        </w:numPr>
      </w:pPr>
      <w:r>
        <w:rPr>
          <w:rStyle w:val="PythonCommentChar"/>
          <w:rFonts w:ascii="Cambria" w:hAnsi="Cambria" w:cstheme="minorHAnsi"/>
        </w:rPr>
        <w:t>formatting plots</w:t>
      </w:r>
      <w:r w:rsidR="00F8458E">
        <w:rPr>
          <w:rStyle w:val="PythonCommentChar"/>
          <w:rFonts w:ascii="Cambria" w:hAnsi="Cambria" w:cstheme="minorHAnsi"/>
        </w:rPr>
        <w:t xml:space="preserve"> </w:t>
      </w:r>
      <w:r w:rsidR="006F74E8">
        <w:rPr>
          <w:rStyle w:val="PythonCommentChar"/>
          <w:rFonts w:ascii="Cambria" w:hAnsi="Cambria" w:cstheme="minorHAnsi"/>
        </w:rPr>
        <w:t>–</w:t>
      </w:r>
      <w:r w:rsidR="00F8458E">
        <w:rPr>
          <w:rStyle w:val="PythonCommentChar"/>
          <w:rFonts w:ascii="Cambria" w:hAnsi="Cambria" w:cstheme="minorHAnsi"/>
        </w:rPr>
        <w:t xml:space="preserve"> </w:t>
      </w:r>
      <w:proofErr w:type="spellStart"/>
      <w:r w:rsidR="00F8458E" w:rsidRPr="00F8458E">
        <w:rPr>
          <w:rStyle w:val="PythonCommentChar"/>
        </w:rPr>
        <w:t>TeX</w:t>
      </w:r>
      <w:proofErr w:type="spellEnd"/>
      <w:r w:rsidR="006F74E8">
        <w:rPr>
          <w:rStyle w:val="PythonCommentChar"/>
        </w:rPr>
        <w:t xml:space="preserve"> </w:t>
      </w:r>
      <w:r w:rsidR="006F74E8" w:rsidRPr="009A4939">
        <w:t>(</w:t>
      </w:r>
      <w:hyperlink r:id="rId7" w:history="1">
        <w:r w:rsidR="006E7DD7" w:rsidRPr="00D324E6">
          <w:rPr>
            <w:rStyle w:val="Hyperlink"/>
          </w:rPr>
          <w:t>https://matplotlib.org/stable/tutorials/text/mathtext.html</w:t>
        </w:r>
      </w:hyperlink>
      <w:r w:rsidR="006E7DD7">
        <w:t xml:space="preserve"> </w:t>
      </w:r>
      <w:r w:rsidR="009A4939" w:rsidRPr="009A4939">
        <w:t>)</w:t>
      </w:r>
    </w:p>
    <w:p w14:paraId="135DD535" w14:textId="0A3F13D8" w:rsidR="00516F98" w:rsidRPr="00516F98" w:rsidRDefault="00516F98" w:rsidP="00516F98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Numerical methods:</w:t>
      </w:r>
    </w:p>
    <w:p w14:paraId="404B504F" w14:textId="02C693BF" w:rsidR="00516F98" w:rsidRPr="00516F98" w:rsidRDefault="00516F98" w:rsidP="00516F98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Gaussian quadrature</w:t>
      </w:r>
      <w:r w:rsidR="00A81B11">
        <w:rPr>
          <w:rStyle w:val="PythonCommentChar"/>
          <w:rFonts w:ascii="Cambria" w:hAnsi="Cambria" w:cstheme="minorHAnsi"/>
        </w:rPr>
        <w:t xml:space="preserve"> </w:t>
      </w:r>
      <w:r w:rsidR="00F8458E">
        <w:rPr>
          <w:rStyle w:val="PythonCommentChar"/>
          <w:rFonts w:ascii="Cambria" w:hAnsi="Cambria" w:cstheme="minorHAnsi"/>
        </w:rPr>
        <w:t xml:space="preserve">– </w:t>
      </w:r>
      <w:proofErr w:type="spellStart"/>
      <w:proofErr w:type="gramStart"/>
      <w:r w:rsidR="00F8458E" w:rsidRPr="00F8458E">
        <w:rPr>
          <w:rStyle w:val="PythonCommentChar"/>
        </w:rPr>
        <w:t>integrate.quad</w:t>
      </w:r>
      <w:proofErr w:type="spellEnd"/>
      <w:proofErr w:type="gramEnd"/>
    </w:p>
    <w:p w14:paraId="1732563B" w14:textId="5C4C01A6" w:rsidR="00516F98" w:rsidRPr="00516F98" w:rsidRDefault="00BF1F1B" w:rsidP="00516F98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Least Squares Curve Fitting</w:t>
      </w:r>
      <w:r w:rsidR="007B098C">
        <w:rPr>
          <w:rStyle w:val="PythonCommentChar"/>
          <w:rFonts w:ascii="Cambria" w:hAnsi="Cambria" w:cstheme="minorHAnsi"/>
        </w:rPr>
        <w:t xml:space="preserve"> </w:t>
      </w:r>
    </w:p>
    <w:p w14:paraId="60258461" w14:textId="2B940E61" w:rsidR="00516F98" w:rsidRPr="00F8458E" w:rsidRDefault="00516F98" w:rsidP="00516F98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Cubic spline</w:t>
      </w:r>
      <w:r w:rsidR="007B098C">
        <w:rPr>
          <w:rStyle w:val="PythonCommentChar"/>
          <w:rFonts w:ascii="Cambria" w:hAnsi="Cambria" w:cstheme="minorHAnsi"/>
        </w:rPr>
        <w:t xml:space="preserve"> </w:t>
      </w:r>
    </w:p>
    <w:p w14:paraId="69F85F86" w14:textId="2769F57A" w:rsidR="00F8458E" w:rsidRDefault="00F8458E" w:rsidP="00F8458E">
      <w:pPr>
        <w:rPr>
          <w:rStyle w:val="PythonCommentChar"/>
          <w:rFonts w:ascii="Cambria" w:hAnsi="Cambria" w:cstheme="minorHAnsi"/>
          <w:color w:val="auto"/>
        </w:rPr>
      </w:pPr>
    </w:p>
    <w:p w14:paraId="26FB20B0" w14:textId="0634DBF4" w:rsidR="00F8458E" w:rsidRDefault="00F8458E" w:rsidP="00F8458E">
      <w:p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  <w:color w:val="auto"/>
        </w:rPr>
        <w:t>Continuing:  Section 2/Exam 2:</w:t>
      </w:r>
    </w:p>
    <w:p w14:paraId="24859A7A" w14:textId="02154CE2" w:rsidR="00B53C53" w:rsidRDefault="001114F9" w:rsidP="00E74DDC">
      <w:pPr>
        <w:pStyle w:val="ListParagraph"/>
        <w:numPr>
          <w:ilvl w:val="0"/>
          <w:numId w:val="20"/>
        </w:numPr>
        <w:rPr>
          <w:rStyle w:val="PythonCommentChar"/>
          <w:rFonts w:ascii="Cambria" w:hAnsi="Cambria" w:cstheme="minorHAnsi"/>
          <w:color w:val="auto"/>
        </w:rPr>
      </w:pPr>
      <w:proofErr w:type="spellStart"/>
      <w:r w:rsidRPr="001114F9">
        <w:rPr>
          <w:rStyle w:val="PythonCommentChar"/>
        </w:rPr>
        <w:t>scipy.linalg.eig</w:t>
      </w:r>
      <w:proofErr w:type="spellEnd"/>
      <w:r w:rsidRPr="00B53C53">
        <w:rPr>
          <w:rStyle w:val="PythonCommentChar"/>
          <w:rFonts w:ascii="Cambria" w:hAnsi="Cambria" w:cstheme="minorHAnsi"/>
          <w:color w:val="auto"/>
        </w:rPr>
        <w:t xml:space="preserve"> – solve the eigenvalue problem:  </w:t>
      </w:r>
      <m:oMath>
        <m:r>
          <w:rPr>
            <w:rStyle w:val="PythonCommentChar"/>
            <w:rFonts w:ascii="Cambria Math" w:hAnsi="Cambria Math" w:cstheme="minorHAnsi"/>
            <w:color w:val="auto"/>
          </w:rPr>
          <m:t>Ax=λx</m:t>
        </m:r>
      </m:oMath>
    </w:p>
    <w:p w14:paraId="463DB991" w14:textId="62279B81" w:rsidR="00F8458E" w:rsidRPr="00B53C53" w:rsidRDefault="00F8458E" w:rsidP="00E74DDC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proofErr w:type="gramStart"/>
      <w:r w:rsidRPr="00F8458E">
        <w:rPr>
          <w:rStyle w:val="PythonCommentChar"/>
        </w:rPr>
        <w:t>scipy.optimize</w:t>
      </w:r>
      <w:proofErr w:type="gramEnd"/>
      <w:r w:rsidRPr="00F8458E">
        <w:rPr>
          <w:rStyle w:val="PythonCommentChar"/>
        </w:rPr>
        <w:t>.fsolve</w:t>
      </w:r>
      <w:proofErr w:type="spellEnd"/>
      <w:r>
        <w:rPr>
          <w:rStyle w:val="PythonCommentChar"/>
        </w:rPr>
        <w:t xml:space="preserve"> – </w:t>
      </w:r>
      <w:r w:rsidRPr="00F8458E">
        <w:t>find roots of set of equations</w:t>
      </w:r>
    </w:p>
    <w:p w14:paraId="74D25810" w14:textId="71DBF5B9" w:rsidR="00F8458E" w:rsidRPr="004F239E" w:rsidRDefault="00F8458E" w:rsidP="00F8458E">
      <w:pPr>
        <w:pStyle w:val="ListParagraph"/>
        <w:numPr>
          <w:ilvl w:val="0"/>
          <w:numId w:val="20"/>
        </w:numPr>
        <w:rPr>
          <w:rStyle w:val="PythonCommentChar"/>
          <w:rFonts w:ascii="Cambria" w:hAnsi="Cambria" w:cstheme="minorHAnsi"/>
          <w:color w:val="auto"/>
        </w:rPr>
      </w:pPr>
      <w:proofErr w:type="spellStart"/>
      <w:proofErr w:type="gramStart"/>
      <w:r>
        <w:rPr>
          <w:rStyle w:val="PythonCommentChar"/>
        </w:rPr>
        <w:t>scipy.</w:t>
      </w:r>
      <w:r w:rsidRPr="00F8458E">
        <w:rPr>
          <w:rStyle w:val="PythonCommentChar"/>
        </w:rPr>
        <w:t>integrate</w:t>
      </w:r>
      <w:proofErr w:type="gramEnd"/>
      <w:r w:rsidRPr="00F8458E">
        <w:rPr>
          <w:rStyle w:val="PythonCommentChar"/>
        </w:rPr>
        <w:t>.</w:t>
      </w:r>
      <w:r w:rsidR="00D458C9">
        <w:rPr>
          <w:rStyle w:val="PythonCommentChar"/>
        </w:rPr>
        <w:t>solve_ivp</w:t>
      </w:r>
      <w:proofErr w:type="spellEnd"/>
      <w:r>
        <w:rPr>
          <w:rStyle w:val="PythonCommentChar"/>
        </w:rPr>
        <w:t xml:space="preserve"> – </w:t>
      </w:r>
      <w:r>
        <w:rPr>
          <w:rStyle w:val="PythonCommentChar"/>
          <w:rFonts w:ascii="Cambria" w:hAnsi="Cambria"/>
        </w:rPr>
        <w:t>solve systems of ordinary differential equations</w:t>
      </w:r>
    </w:p>
    <w:p w14:paraId="483D615F" w14:textId="5C8A4178" w:rsidR="004F239E" w:rsidRPr="004F239E" w:rsidRDefault="004F239E" w:rsidP="004F239E">
      <w:pPr>
        <w:pStyle w:val="ListParagraph"/>
        <w:numPr>
          <w:ilvl w:val="1"/>
          <w:numId w:val="20"/>
        </w:numPr>
        <w:rPr>
          <w:rStyle w:val="PythonCommentChar"/>
          <w:rFonts w:ascii="Cambria" w:hAnsi="Cambria" w:cstheme="minorHAnsi"/>
          <w:color w:val="auto"/>
        </w:rPr>
      </w:pPr>
      <w:r w:rsidRPr="004F239E">
        <w:rPr>
          <w:rStyle w:val="PythonCommentChar"/>
          <w:rFonts w:ascii="Cambria" w:hAnsi="Cambria"/>
        </w:rPr>
        <w:t xml:space="preserve">State variable dynamic </w:t>
      </w:r>
      <w:proofErr w:type="gramStart"/>
      <w:r w:rsidRPr="004F239E">
        <w:rPr>
          <w:rStyle w:val="PythonCommentChar"/>
          <w:rFonts w:ascii="Cambria" w:hAnsi="Cambria"/>
        </w:rPr>
        <w:t>models</w:t>
      </w:r>
      <w:proofErr w:type="gramEnd"/>
    </w:p>
    <w:p w14:paraId="6422E50E" w14:textId="5A966AB2" w:rsidR="00B3556D" w:rsidRPr="00637B79" w:rsidRDefault="004F239E" w:rsidP="00637B79">
      <w:pPr>
        <w:pStyle w:val="ListParagraph"/>
        <w:numPr>
          <w:ilvl w:val="1"/>
          <w:numId w:val="20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/>
        </w:rPr>
        <w:t xml:space="preserve">Solving </w:t>
      </w:r>
      <w:proofErr w:type="gramStart"/>
      <w:r>
        <w:rPr>
          <w:rStyle w:val="PythonCommentChar"/>
          <w:rFonts w:ascii="Cambria" w:hAnsi="Cambria"/>
        </w:rPr>
        <w:t>ODE’s</w:t>
      </w:r>
      <w:proofErr w:type="gramEnd"/>
      <w:r>
        <w:rPr>
          <w:rStyle w:val="PythonCommentChar"/>
          <w:rFonts w:ascii="Cambria" w:hAnsi="Cambria"/>
        </w:rPr>
        <w:t xml:space="preserve"> with Python</w:t>
      </w:r>
    </w:p>
    <w:p w14:paraId="01BCA615" w14:textId="77777777" w:rsidR="00C11CDB" w:rsidRPr="008E2269" w:rsidRDefault="00C11CDB" w:rsidP="00C11CDB">
      <w:pPr>
        <w:pStyle w:val="Heading2"/>
        <w:numPr>
          <w:ilvl w:val="0"/>
          <w:numId w:val="21"/>
        </w:numPr>
        <w:rPr>
          <w:rStyle w:val="PythonCommentChar"/>
          <w:rFonts w:ascii="Cambria" w:hAnsi="Cambria"/>
          <w:color w:val="auto"/>
        </w:rPr>
      </w:pPr>
      <w:r w:rsidRPr="008E2269">
        <w:rPr>
          <w:rStyle w:val="PythonCommentChar"/>
          <w:rFonts w:ascii="Cambria" w:hAnsi="Cambria"/>
          <w:color w:val="auto"/>
        </w:rPr>
        <w:t>Object oriented programming (OOP)</w:t>
      </w:r>
    </w:p>
    <w:p w14:paraId="3D3C2BC0" w14:textId="77777777" w:rsidR="00C11CDB" w:rsidRPr="0048145E" w:rsidRDefault="00C11CDB" w:rsidP="00C11CDB">
      <w:pPr>
        <w:pStyle w:val="ListParagraph"/>
        <w:numPr>
          <w:ilvl w:val="0"/>
          <w:numId w:val="22"/>
        </w:numPr>
        <w:ind w:left="1170"/>
        <w:rPr>
          <w:rStyle w:val="PythonCommentChar"/>
          <w:rFonts w:cs="Courier New"/>
          <w:color w:val="auto"/>
        </w:rPr>
      </w:pPr>
      <w:r>
        <w:rPr>
          <w:rStyle w:val="PythonCommentChar"/>
          <w:rFonts w:ascii="Cambria" w:hAnsi="Cambria"/>
        </w:rPr>
        <w:t xml:space="preserve">A </w:t>
      </w:r>
      <w:r w:rsidRPr="0048145E">
        <w:rPr>
          <w:rStyle w:val="PythonCommentChar"/>
        </w:rPr>
        <w:t>class</w:t>
      </w:r>
      <w:r>
        <w:rPr>
          <w:rStyle w:val="PythonCommentChar"/>
        </w:rPr>
        <w:t xml:space="preserve"> </w:t>
      </w:r>
      <w:r>
        <w:rPr>
          <w:rStyle w:val="PythonCommentChar"/>
          <w:rFonts w:ascii="Cambria" w:hAnsi="Cambria"/>
        </w:rPr>
        <w:t>a general description of ‘something’ we want to model (e.g., a bolt)</w:t>
      </w:r>
    </w:p>
    <w:p w14:paraId="48674077" w14:textId="77777777" w:rsidR="00C11CDB" w:rsidRPr="0048145E" w:rsidRDefault="00C11CDB" w:rsidP="00C11CDB">
      <w:pPr>
        <w:pStyle w:val="ListParagraph"/>
        <w:numPr>
          <w:ilvl w:val="0"/>
          <w:numId w:val="22"/>
        </w:numPr>
        <w:ind w:left="1170"/>
        <w:rPr>
          <w:rStyle w:val="PythonCommentChar"/>
          <w:rFonts w:cs="Courier New"/>
          <w:color w:val="auto"/>
        </w:rPr>
      </w:pPr>
      <w:r>
        <w:rPr>
          <w:rStyle w:val="PythonCommentChar"/>
          <w:rFonts w:ascii="Cambria" w:hAnsi="Cambria"/>
        </w:rPr>
        <w:t xml:space="preserve">An </w:t>
      </w:r>
      <w:r>
        <w:rPr>
          <w:rStyle w:val="PythonCommentChar"/>
          <w:rFonts w:cs="Courier New"/>
        </w:rPr>
        <w:t>object</w:t>
      </w:r>
      <w:r>
        <w:rPr>
          <w:rStyle w:val="PythonCommentChar"/>
          <w:rFonts w:ascii="Cambria" w:hAnsi="Cambria" w:cs="Courier New"/>
        </w:rPr>
        <w:t xml:space="preserve"> a particular instance of a </w:t>
      </w:r>
      <w:r w:rsidRPr="0048145E">
        <w:rPr>
          <w:rStyle w:val="PythonCommentChar"/>
          <w:rFonts w:cs="Courier New"/>
        </w:rPr>
        <w:t>class</w:t>
      </w:r>
      <w:r>
        <w:rPr>
          <w:rStyle w:val="PythonCommentChar"/>
          <w:rFonts w:cs="Courier New"/>
        </w:rPr>
        <w:t>.</w:t>
      </w:r>
    </w:p>
    <w:p w14:paraId="3C20EC4C" w14:textId="77777777" w:rsidR="00C11CDB" w:rsidRPr="0048145E" w:rsidRDefault="00C11CDB" w:rsidP="00C11CDB">
      <w:pPr>
        <w:pStyle w:val="ListParagraph"/>
        <w:numPr>
          <w:ilvl w:val="0"/>
          <w:numId w:val="22"/>
        </w:numPr>
        <w:ind w:left="1170"/>
        <w:rPr>
          <w:rStyle w:val="PythonCommentChar"/>
          <w:rFonts w:cs="Courier New"/>
          <w:color w:val="auto"/>
        </w:rPr>
      </w:pPr>
      <w:r w:rsidRPr="0048145E">
        <w:rPr>
          <w:rStyle w:val="PythonCommentChar"/>
          <w:rFonts w:cs="Courier New"/>
        </w:rPr>
        <w:t>classes</w:t>
      </w:r>
      <w:r>
        <w:rPr>
          <w:rStyle w:val="PythonCommentChar"/>
          <w:rFonts w:ascii="Cambria" w:hAnsi="Cambria"/>
        </w:rPr>
        <w:t xml:space="preserve"> contain: 1. a </w:t>
      </w:r>
      <w:r w:rsidRPr="0048145E">
        <w:rPr>
          <w:rStyle w:val="PythonCommentChar"/>
          <w:rFonts w:cs="Courier New"/>
        </w:rPr>
        <w:t>constructor</w:t>
      </w:r>
      <w:r>
        <w:rPr>
          <w:rStyle w:val="PythonCommentChar"/>
          <w:rFonts w:ascii="Cambria" w:hAnsi="Cambria"/>
        </w:rPr>
        <w:t xml:space="preserve">, 2. </w:t>
      </w:r>
      <w:r w:rsidRPr="0048145E">
        <w:rPr>
          <w:rStyle w:val="PythonCommentChar"/>
          <w:rFonts w:cs="Courier New"/>
        </w:rPr>
        <w:t>properties</w:t>
      </w:r>
      <w:r>
        <w:rPr>
          <w:rStyle w:val="PythonCommentChar"/>
          <w:rFonts w:ascii="Cambria" w:hAnsi="Cambria"/>
        </w:rPr>
        <w:t xml:space="preserve">, 3. </w:t>
      </w:r>
      <w:r>
        <w:rPr>
          <w:rStyle w:val="PythonCommentChar"/>
          <w:rFonts w:cs="Courier New"/>
        </w:rPr>
        <w:t>m</w:t>
      </w:r>
      <w:r w:rsidRPr="0048145E">
        <w:rPr>
          <w:rStyle w:val="PythonCommentChar"/>
          <w:rFonts w:cs="Courier New"/>
        </w:rPr>
        <w:t>ethods</w:t>
      </w:r>
    </w:p>
    <w:p w14:paraId="5615FBFF" w14:textId="77777777" w:rsidR="00C11CDB" w:rsidRPr="001C465B" w:rsidRDefault="00C11CDB" w:rsidP="00C11CDB">
      <w:pPr>
        <w:pStyle w:val="ListParagraph"/>
        <w:numPr>
          <w:ilvl w:val="0"/>
          <w:numId w:val="22"/>
        </w:numPr>
        <w:ind w:left="1170"/>
        <w:rPr>
          <w:rStyle w:val="PythonCommentChar"/>
          <w:rFonts w:cs="Courier New"/>
          <w:color w:val="auto"/>
        </w:rPr>
      </w:pPr>
      <w:r>
        <w:rPr>
          <w:rStyle w:val="PythonCommentChar"/>
          <w:rFonts w:ascii="Cambria" w:hAnsi="Cambria" w:cs="Courier New"/>
        </w:rPr>
        <w:t>We can have many instances (</w:t>
      </w:r>
      <w:r w:rsidRPr="001C465B">
        <w:rPr>
          <w:rStyle w:val="PythonCommentChar"/>
        </w:rPr>
        <w:t>objects</w:t>
      </w:r>
      <w:r>
        <w:rPr>
          <w:rStyle w:val="PythonCommentChar"/>
          <w:rFonts w:ascii="Cambria" w:hAnsi="Cambria" w:cs="Courier New"/>
        </w:rPr>
        <w:t xml:space="preserve">) of a </w:t>
      </w:r>
      <w:r w:rsidRPr="001C465B">
        <w:rPr>
          <w:rStyle w:val="PythonCommentChar"/>
        </w:rPr>
        <w:t>class</w:t>
      </w:r>
      <w:r>
        <w:rPr>
          <w:rStyle w:val="PythonCommentChar"/>
          <w:rFonts w:ascii="Cambria" w:hAnsi="Cambria" w:cs="Courier New"/>
        </w:rPr>
        <w:t xml:space="preserve"> in a program.</w:t>
      </w:r>
    </w:p>
    <w:p w14:paraId="24713E0E" w14:textId="77777777" w:rsidR="00C11CDB" w:rsidRPr="001C465B" w:rsidRDefault="00C11CDB" w:rsidP="00C11CDB">
      <w:pPr>
        <w:pStyle w:val="ListParagraph"/>
        <w:numPr>
          <w:ilvl w:val="0"/>
          <w:numId w:val="22"/>
        </w:numPr>
        <w:ind w:left="1170"/>
        <w:rPr>
          <w:rStyle w:val="PythonCommentChar"/>
          <w:rFonts w:cs="Courier New"/>
          <w:color w:val="auto"/>
        </w:rPr>
      </w:pPr>
      <w:r w:rsidRPr="001C465B">
        <w:rPr>
          <w:rStyle w:val="PythonCommentChar"/>
        </w:rPr>
        <w:t>classes</w:t>
      </w:r>
      <w:r>
        <w:rPr>
          <w:rStyle w:val="PythonCommentChar"/>
          <w:rFonts w:ascii="Cambria" w:hAnsi="Cambria" w:cs="Courier New"/>
        </w:rPr>
        <w:t xml:space="preserve"> can </w:t>
      </w:r>
      <w:r w:rsidRPr="001C465B">
        <w:rPr>
          <w:rStyle w:val="PythonCommentChar"/>
        </w:rPr>
        <w:t>inherit</w:t>
      </w:r>
      <w:r>
        <w:rPr>
          <w:rStyle w:val="PythonCommentChar"/>
          <w:rFonts w:ascii="Cambria" w:hAnsi="Cambria" w:cs="Courier New"/>
        </w:rPr>
        <w:t xml:space="preserve"> properties from parents.</w:t>
      </w:r>
    </w:p>
    <w:p w14:paraId="2E1C7A2F" w14:textId="26E81FB9" w:rsidR="00BB78FA" w:rsidRPr="00C11CDB" w:rsidRDefault="00C11CDB" w:rsidP="00C11CDB">
      <w:pPr>
        <w:pStyle w:val="ListParagraph"/>
        <w:numPr>
          <w:ilvl w:val="0"/>
          <w:numId w:val="22"/>
        </w:numPr>
        <w:ind w:left="1170"/>
        <w:rPr>
          <w:rStyle w:val="PythonCommentChar"/>
          <w:rFonts w:cs="Courier New"/>
          <w:color w:val="auto"/>
        </w:rPr>
      </w:pPr>
      <w:r>
        <w:rPr>
          <w:rStyle w:val="PythonCommentChar"/>
        </w:rPr>
        <w:t xml:space="preserve">classes </w:t>
      </w:r>
      <w:r>
        <w:rPr>
          <w:rStyle w:val="PythonCommentChar"/>
          <w:rFonts w:ascii="Cambria" w:hAnsi="Cambria"/>
        </w:rPr>
        <w:t xml:space="preserve">can have </w:t>
      </w:r>
      <w:r w:rsidRPr="001C465B">
        <w:rPr>
          <w:rStyle w:val="PythonCommentChar"/>
          <w:rFonts w:cs="Courier New"/>
        </w:rPr>
        <w:t>objects</w:t>
      </w:r>
      <w:r>
        <w:rPr>
          <w:rStyle w:val="PythonCommentChar"/>
          <w:rFonts w:ascii="Cambria" w:hAnsi="Cambria"/>
        </w:rPr>
        <w:t xml:space="preserve"> of other </w:t>
      </w:r>
      <w:r w:rsidRPr="001C465B">
        <w:rPr>
          <w:rStyle w:val="PythonCommentChar"/>
          <w:rFonts w:cs="Courier New"/>
        </w:rPr>
        <w:t>classes</w:t>
      </w:r>
      <w:r>
        <w:rPr>
          <w:rStyle w:val="PythonCommentChar"/>
          <w:rFonts w:ascii="Cambria" w:hAnsi="Cambria"/>
        </w:rPr>
        <w:t xml:space="preserve"> as </w:t>
      </w:r>
      <w:proofErr w:type="gramStart"/>
      <w:r w:rsidRPr="001C465B">
        <w:rPr>
          <w:rStyle w:val="PythonCommentChar"/>
          <w:rFonts w:cs="Courier New"/>
        </w:rPr>
        <w:t>properties</w:t>
      </w:r>
      <w:proofErr w:type="gramEnd"/>
    </w:p>
    <w:sectPr w:rsidR="00BB78FA" w:rsidRPr="00C11CDB" w:rsidSect="00A60F74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7ED0" w14:textId="77777777" w:rsidR="00A60F74" w:rsidRDefault="00A60F74" w:rsidP="0048206A">
      <w:r>
        <w:separator/>
      </w:r>
    </w:p>
  </w:endnote>
  <w:endnote w:type="continuationSeparator" w:id="0">
    <w:p w14:paraId="7610B879" w14:textId="77777777" w:rsidR="00A60F74" w:rsidRDefault="00A60F74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C097" w14:textId="77777777" w:rsidR="00A60F74" w:rsidRDefault="00A60F74" w:rsidP="0048206A">
      <w:r>
        <w:separator/>
      </w:r>
    </w:p>
  </w:footnote>
  <w:footnote w:type="continuationSeparator" w:id="0">
    <w:p w14:paraId="3629C631" w14:textId="77777777" w:rsidR="00A60F74" w:rsidRDefault="00A60F74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4FBE" w14:textId="15AB8E4E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6A0465">
      <w:t>2</w:t>
    </w:r>
    <w:r>
      <w:t>, SMAY</w:t>
    </w:r>
    <w:r>
      <w:tab/>
      <w:t>MAE 3403</w:t>
    </w:r>
    <w:r w:rsidR="0048206A">
      <w:tab/>
    </w:r>
    <w:r w:rsidR="00855E4A">
      <w:t xml:space="preserve">HW </w:t>
    </w:r>
    <w:r w:rsidR="006A0465">
      <w:t>5</w:t>
    </w:r>
    <w:r>
      <w:t xml:space="preserve">, Due: </w:t>
    </w:r>
    <w:r w:rsidR="00CB3C4D">
      <w:t>6 March</w:t>
    </w:r>
    <w:r>
      <w:t>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043"/>
    <w:multiLevelType w:val="hybridMultilevel"/>
    <w:tmpl w:val="FC64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3CC1"/>
    <w:multiLevelType w:val="hybridMultilevel"/>
    <w:tmpl w:val="BE486EDA"/>
    <w:lvl w:ilvl="0" w:tplc="2D88241C">
      <w:start w:val="1"/>
      <w:numFmt w:val="decimal"/>
      <w:lvlText w:val="%1."/>
      <w:lvlJc w:val="left"/>
      <w:pPr>
        <w:ind w:left="720" w:hanging="360"/>
      </w:pPr>
      <w:rPr>
        <w:rFonts w:ascii="Cambria" w:hAnsi="Cambria" w:cstheme="minorBid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2C12"/>
    <w:multiLevelType w:val="hybridMultilevel"/>
    <w:tmpl w:val="D7C4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F54FC"/>
    <w:multiLevelType w:val="hybridMultilevel"/>
    <w:tmpl w:val="FAFAF1F8"/>
    <w:lvl w:ilvl="0" w:tplc="BF4C67E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3E7510"/>
    <w:multiLevelType w:val="hybridMultilevel"/>
    <w:tmpl w:val="811C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B0434A"/>
    <w:multiLevelType w:val="hybridMultilevel"/>
    <w:tmpl w:val="567C5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63A1C"/>
    <w:multiLevelType w:val="hybridMultilevel"/>
    <w:tmpl w:val="02ACF97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6B3A6A"/>
    <w:multiLevelType w:val="hybridMultilevel"/>
    <w:tmpl w:val="5310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03A88"/>
    <w:multiLevelType w:val="hybridMultilevel"/>
    <w:tmpl w:val="827C2E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5740F4"/>
    <w:multiLevelType w:val="hybridMultilevel"/>
    <w:tmpl w:val="9FF88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5811A5"/>
    <w:multiLevelType w:val="multilevel"/>
    <w:tmpl w:val="B2A042F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697A412A"/>
    <w:multiLevelType w:val="hybridMultilevel"/>
    <w:tmpl w:val="30F81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269343">
    <w:abstractNumId w:val="7"/>
  </w:num>
  <w:num w:numId="2" w16cid:durableId="681857872">
    <w:abstractNumId w:val="21"/>
  </w:num>
  <w:num w:numId="3" w16cid:durableId="250895720">
    <w:abstractNumId w:val="12"/>
  </w:num>
  <w:num w:numId="4" w16cid:durableId="122581683">
    <w:abstractNumId w:val="2"/>
  </w:num>
  <w:num w:numId="5" w16cid:durableId="1040939068">
    <w:abstractNumId w:val="11"/>
  </w:num>
  <w:num w:numId="6" w16cid:durableId="1761952723">
    <w:abstractNumId w:val="8"/>
  </w:num>
  <w:num w:numId="7" w16cid:durableId="997685362">
    <w:abstractNumId w:val="10"/>
  </w:num>
  <w:num w:numId="8" w16cid:durableId="437523927">
    <w:abstractNumId w:val="5"/>
  </w:num>
  <w:num w:numId="9" w16cid:durableId="379597143">
    <w:abstractNumId w:val="14"/>
  </w:num>
  <w:num w:numId="10" w16cid:durableId="1958638304">
    <w:abstractNumId w:val="15"/>
  </w:num>
  <w:num w:numId="11" w16cid:durableId="660081409">
    <w:abstractNumId w:val="9"/>
  </w:num>
  <w:num w:numId="12" w16cid:durableId="611934346">
    <w:abstractNumId w:val="3"/>
  </w:num>
  <w:num w:numId="13" w16cid:durableId="841049569">
    <w:abstractNumId w:val="18"/>
  </w:num>
  <w:num w:numId="14" w16cid:durableId="767699896">
    <w:abstractNumId w:val="20"/>
  </w:num>
  <w:num w:numId="15" w16cid:durableId="1884632458">
    <w:abstractNumId w:val="17"/>
  </w:num>
  <w:num w:numId="16" w16cid:durableId="1097603168">
    <w:abstractNumId w:val="0"/>
  </w:num>
  <w:num w:numId="17" w16cid:durableId="1851723401">
    <w:abstractNumId w:val="16"/>
  </w:num>
  <w:num w:numId="18" w16cid:durableId="1644037872">
    <w:abstractNumId w:val="6"/>
  </w:num>
  <w:num w:numId="19" w16cid:durableId="1693801787">
    <w:abstractNumId w:val="4"/>
  </w:num>
  <w:num w:numId="20" w16cid:durableId="384991127">
    <w:abstractNumId w:val="1"/>
  </w:num>
  <w:num w:numId="21" w16cid:durableId="828013181">
    <w:abstractNumId w:val="19"/>
  </w:num>
  <w:num w:numId="22" w16cid:durableId="5516953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419B0"/>
    <w:rsid w:val="0007651C"/>
    <w:rsid w:val="000868A9"/>
    <w:rsid w:val="000A4374"/>
    <w:rsid w:val="000B5AC3"/>
    <w:rsid w:val="000C3AA1"/>
    <w:rsid w:val="000F1A05"/>
    <w:rsid w:val="000F4130"/>
    <w:rsid w:val="001114F9"/>
    <w:rsid w:val="00184BDF"/>
    <w:rsid w:val="001E2325"/>
    <w:rsid w:val="001F2C2A"/>
    <w:rsid w:val="001F558F"/>
    <w:rsid w:val="00207FEA"/>
    <w:rsid w:val="0024330D"/>
    <w:rsid w:val="00284D10"/>
    <w:rsid w:val="002B11F0"/>
    <w:rsid w:val="00356105"/>
    <w:rsid w:val="003669F1"/>
    <w:rsid w:val="0037707B"/>
    <w:rsid w:val="00386C44"/>
    <w:rsid w:val="003C6F38"/>
    <w:rsid w:val="004034B0"/>
    <w:rsid w:val="0046397D"/>
    <w:rsid w:val="00476266"/>
    <w:rsid w:val="0048206A"/>
    <w:rsid w:val="004830A3"/>
    <w:rsid w:val="0049284E"/>
    <w:rsid w:val="004956FA"/>
    <w:rsid w:val="004A6638"/>
    <w:rsid w:val="004F239E"/>
    <w:rsid w:val="00516F98"/>
    <w:rsid w:val="00523231"/>
    <w:rsid w:val="0052735B"/>
    <w:rsid w:val="00576A6B"/>
    <w:rsid w:val="00637B79"/>
    <w:rsid w:val="00654119"/>
    <w:rsid w:val="006A007C"/>
    <w:rsid w:val="006A0465"/>
    <w:rsid w:val="006C05A2"/>
    <w:rsid w:val="006D7C57"/>
    <w:rsid w:val="006E7DD7"/>
    <w:rsid w:val="006F74E8"/>
    <w:rsid w:val="00734F9F"/>
    <w:rsid w:val="00736EA4"/>
    <w:rsid w:val="00760A53"/>
    <w:rsid w:val="0077066B"/>
    <w:rsid w:val="007A5A3F"/>
    <w:rsid w:val="007B098C"/>
    <w:rsid w:val="007C47D2"/>
    <w:rsid w:val="00822973"/>
    <w:rsid w:val="00823788"/>
    <w:rsid w:val="00831EF9"/>
    <w:rsid w:val="00855E4A"/>
    <w:rsid w:val="00894542"/>
    <w:rsid w:val="008E4B3C"/>
    <w:rsid w:val="00902DC1"/>
    <w:rsid w:val="009077C3"/>
    <w:rsid w:val="0093632C"/>
    <w:rsid w:val="009616AE"/>
    <w:rsid w:val="00992340"/>
    <w:rsid w:val="00995EBE"/>
    <w:rsid w:val="009A4939"/>
    <w:rsid w:val="009B127C"/>
    <w:rsid w:val="009F4817"/>
    <w:rsid w:val="00A60F74"/>
    <w:rsid w:val="00A81B11"/>
    <w:rsid w:val="00A87EAC"/>
    <w:rsid w:val="00AB0FAA"/>
    <w:rsid w:val="00AB4831"/>
    <w:rsid w:val="00AB6BA5"/>
    <w:rsid w:val="00AD3E0E"/>
    <w:rsid w:val="00AD5DD3"/>
    <w:rsid w:val="00AF4228"/>
    <w:rsid w:val="00B3556D"/>
    <w:rsid w:val="00B422A7"/>
    <w:rsid w:val="00B53C53"/>
    <w:rsid w:val="00B64CAD"/>
    <w:rsid w:val="00B94D9A"/>
    <w:rsid w:val="00BB78FA"/>
    <w:rsid w:val="00BE53FA"/>
    <w:rsid w:val="00BF1F1B"/>
    <w:rsid w:val="00BF321C"/>
    <w:rsid w:val="00C11CDB"/>
    <w:rsid w:val="00C4023D"/>
    <w:rsid w:val="00C472C0"/>
    <w:rsid w:val="00C5584B"/>
    <w:rsid w:val="00C67F15"/>
    <w:rsid w:val="00CA0437"/>
    <w:rsid w:val="00CB3C4D"/>
    <w:rsid w:val="00D03F4B"/>
    <w:rsid w:val="00D458C9"/>
    <w:rsid w:val="00DD6851"/>
    <w:rsid w:val="00E015E5"/>
    <w:rsid w:val="00E04185"/>
    <w:rsid w:val="00F323A0"/>
    <w:rsid w:val="00F3727D"/>
    <w:rsid w:val="00F8458E"/>
    <w:rsid w:val="00FB0B62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CA0437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CA0437"/>
    <w:rPr>
      <w:rFonts w:ascii="Courier New" w:hAnsi="Courier New"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7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7DD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11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tutorials/text/math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205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19</cp:revision>
  <dcterms:created xsi:type="dcterms:W3CDTF">2021-03-01T21:40:00Z</dcterms:created>
  <dcterms:modified xsi:type="dcterms:W3CDTF">2024-02-26T22:04:00Z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